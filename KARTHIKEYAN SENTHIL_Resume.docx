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A63A16" w14:paraId="2C91D5D4" w14:textId="77777777" w:rsidTr="00F50A71">
        <w:trPr>
          <w:trHeight w:val="3328"/>
        </w:trPr>
        <w:tc>
          <w:tcPr>
            <w:tcW w:w="3600" w:type="dxa"/>
            <w:vAlign w:val="bottom"/>
          </w:tcPr>
          <w:p w14:paraId="1A8705EC" w14:textId="58E4CE51" w:rsidR="001B2ABD" w:rsidRDefault="00D0646E" w:rsidP="001B2ABD">
            <w:pPr>
              <w:tabs>
                <w:tab w:val="left" w:pos="990"/>
              </w:tabs>
              <w:jc w:val="center"/>
            </w:pPr>
            <w:bookmarkStart w:id="0" w:name="_Hlk135464022"/>
            <w:r>
              <w:rPr>
                <w:noProof/>
              </w:rPr>
              <w:drawing>
                <wp:inline distT="0" distB="0" distL="0" distR="0" wp14:anchorId="5CF3FF21" wp14:editId="68C7ED3B">
                  <wp:extent cx="2139950" cy="2139950"/>
                  <wp:effectExtent l="0" t="0" r="0" b="0"/>
                  <wp:docPr id="20011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tc>
        <w:tc>
          <w:tcPr>
            <w:tcW w:w="720" w:type="dxa"/>
          </w:tcPr>
          <w:p w14:paraId="48FADBFE" w14:textId="77777777" w:rsidR="001B2ABD" w:rsidRDefault="001B2ABD" w:rsidP="000C45FF">
            <w:pPr>
              <w:tabs>
                <w:tab w:val="left" w:pos="990"/>
              </w:tabs>
            </w:pPr>
          </w:p>
        </w:tc>
        <w:tc>
          <w:tcPr>
            <w:tcW w:w="6470" w:type="dxa"/>
            <w:vAlign w:val="center"/>
          </w:tcPr>
          <w:p w14:paraId="5AD66E06" w14:textId="150B18BC" w:rsidR="001B2ABD" w:rsidRPr="00125CCC" w:rsidRDefault="00203D5D" w:rsidP="00F50A71">
            <w:pPr>
              <w:pStyle w:val="Title"/>
              <w:rPr>
                <w:color w:val="548AB7" w:themeColor="accent1" w:themeShade="BF"/>
                <w:sz w:val="72"/>
                <w:szCs w:val="72"/>
              </w:rPr>
            </w:pPr>
            <w:r w:rsidRPr="00125CCC">
              <w:rPr>
                <w:color w:val="548AB7" w:themeColor="accent1" w:themeShade="BF"/>
                <w:sz w:val="72"/>
                <w:szCs w:val="72"/>
              </w:rPr>
              <w:t>KARTHIKEY</w:t>
            </w:r>
            <w:r w:rsidRPr="00125CCC">
              <w:rPr>
                <w:color w:val="548AB7" w:themeColor="accent1" w:themeShade="BF"/>
                <w:sz w:val="72"/>
                <w:szCs w:val="72"/>
              </w:rPr>
              <w:t>A</w:t>
            </w:r>
            <w:r w:rsidRPr="00125CCC">
              <w:rPr>
                <w:color w:val="548AB7" w:themeColor="accent1" w:themeShade="BF"/>
                <w:sz w:val="72"/>
                <w:szCs w:val="72"/>
              </w:rPr>
              <w:t>N S</w:t>
            </w:r>
          </w:p>
          <w:p w14:paraId="049F4612" w14:textId="77777777" w:rsidR="00F50A71" w:rsidRDefault="00F50A71" w:rsidP="00F50A71">
            <w:pPr>
              <w:pStyle w:val="Subtitle"/>
              <w:rPr>
                <w:spacing w:val="0"/>
                <w:w w:val="100"/>
              </w:rPr>
            </w:pPr>
          </w:p>
          <w:p w14:paraId="6F47B258" w14:textId="0D154907" w:rsidR="001B2ABD" w:rsidRDefault="00F50A71" w:rsidP="00F50A71">
            <w:pPr>
              <w:pStyle w:val="Subtitle"/>
            </w:pPr>
            <w:r>
              <w:rPr>
                <w:spacing w:val="0"/>
                <w:w w:val="100"/>
              </w:rPr>
              <w:t>SUBJECT MATTER EXPERT</w:t>
            </w:r>
          </w:p>
        </w:tc>
      </w:tr>
      <w:tr w:rsidR="001B2ABD" w14:paraId="032A1776" w14:textId="77777777" w:rsidTr="00F50A71">
        <w:tc>
          <w:tcPr>
            <w:tcW w:w="3600" w:type="dxa"/>
          </w:tcPr>
          <w:sdt>
            <w:sdtPr>
              <w:id w:val="-1711873194"/>
              <w:placeholder>
                <w:docPart w:val="281E69FC99D040E7AF2D5D571093507A"/>
              </w:placeholder>
              <w:temporary/>
              <w:showingPlcHdr/>
              <w15:appearance w15:val="hidden"/>
            </w:sdtPr>
            <w:sdtContent>
              <w:p w14:paraId="71C4E33B" w14:textId="77777777" w:rsidR="001B2ABD" w:rsidRDefault="00036450" w:rsidP="00036450">
                <w:pPr>
                  <w:pStyle w:val="Heading3"/>
                </w:pPr>
                <w:r w:rsidRPr="003F777A">
                  <w:rPr>
                    <w:sz w:val="32"/>
                    <w:szCs w:val="32"/>
                  </w:rPr>
                  <w:t>Profile</w:t>
                </w:r>
              </w:p>
            </w:sdtContent>
          </w:sdt>
          <w:p w14:paraId="2D0C1AFF" w14:textId="7799EE77" w:rsidR="00203D5D" w:rsidRPr="003F777A" w:rsidRDefault="00203D5D" w:rsidP="009260CD">
            <w:pPr>
              <w:rPr>
                <w:sz w:val="20"/>
                <w:szCs w:val="20"/>
              </w:rPr>
            </w:pPr>
            <w:r>
              <w:t xml:space="preserve">    </w:t>
            </w:r>
            <w:r w:rsidRPr="003F777A">
              <w:rPr>
                <w:sz w:val="20"/>
                <w:szCs w:val="20"/>
              </w:rPr>
              <w:t xml:space="preserve">Highly skilled and VMware certified Instructor and experienced DevOps trainer with a passion for sharing knowledge and empowering professionals in the field of DevOps Technology. Extensive expertise in VMware, Docker, Kubernetes, Ansible, Terraform, Git, Jenkins, and proficiency in GCP and AWS. </w:t>
            </w:r>
          </w:p>
          <w:p w14:paraId="40BF0208" w14:textId="77777777" w:rsidR="00203D5D" w:rsidRPr="003F777A" w:rsidRDefault="00203D5D" w:rsidP="009260CD">
            <w:pPr>
              <w:rPr>
                <w:sz w:val="20"/>
                <w:szCs w:val="20"/>
              </w:rPr>
            </w:pPr>
          </w:p>
          <w:p w14:paraId="51F8EE89" w14:textId="385D5333" w:rsidR="00036450" w:rsidRPr="003F777A" w:rsidRDefault="00203D5D" w:rsidP="00036450">
            <w:pPr>
              <w:rPr>
                <w:sz w:val="20"/>
                <w:szCs w:val="20"/>
              </w:rPr>
            </w:pPr>
            <w:r w:rsidRPr="003F777A">
              <w:rPr>
                <w:sz w:val="20"/>
                <w:szCs w:val="20"/>
              </w:rPr>
              <w:t xml:space="preserve">     Proven track record of delivering corporate training to renowned organizations such as Genpact, Infosys, TCS, Accenture, Intel, Walmart, KPMG, HCL, and Rakuten, enabling individuals to stay ahead in their careers and achieve professional growth.</w:t>
            </w:r>
          </w:p>
          <w:p w14:paraId="3A8173E9" w14:textId="77777777" w:rsidR="00D0646E" w:rsidRPr="003F777A" w:rsidRDefault="00D0646E" w:rsidP="00D0646E">
            <w:pPr>
              <w:pStyle w:val="Heading3"/>
              <w:rPr>
                <w:sz w:val="32"/>
                <w:szCs w:val="32"/>
              </w:rPr>
            </w:pPr>
            <w:r w:rsidRPr="003F777A">
              <w:rPr>
                <w:sz w:val="32"/>
                <w:szCs w:val="32"/>
              </w:rPr>
              <w:t>Certifications</w:t>
            </w:r>
          </w:p>
          <w:p w14:paraId="1348765B" w14:textId="77777777" w:rsidR="00D0646E" w:rsidRPr="003F777A" w:rsidRDefault="00D0646E" w:rsidP="00D0646E">
            <w:pPr>
              <w:pStyle w:val="ListParagraph"/>
              <w:numPr>
                <w:ilvl w:val="0"/>
                <w:numId w:val="3"/>
              </w:numPr>
              <w:spacing w:after="160" w:line="259" w:lineRule="auto"/>
              <w:ind w:left="589"/>
              <w:rPr>
                <w:sz w:val="20"/>
                <w:szCs w:val="20"/>
              </w:rPr>
            </w:pPr>
            <w:r w:rsidRPr="003F777A">
              <w:rPr>
                <w:sz w:val="20"/>
                <w:szCs w:val="20"/>
              </w:rPr>
              <w:t>VMware Certified Instructor</w:t>
            </w:r>
          </w:p>
          <w:p w14:paraId="5DF14A30" w14:textId="77777777" w:rsidR="00D0646E" w:rsidRPr="003F777A" w:rsidRDefault="00D0646E" w:rsidP="00D0646E">
            <w:pPr>
              <w:pStyle w:val="ListParagraph"/>
              <w:numPr>
                <w:ilvl w:val="0"/>
                <w:numId w:val="3"/>
              </w:numPr>
              <w:spacing w:after="160" w:line="259" w:lineRule="auto"/>
              <w:ind w:left="589"/>
              <w:rPr>
                <w:sz w:val="20"/>
                <w:szCs w:val="20"/>
              </w:rPr>
            </w:pPr>
            <w:r w:rsidRPr="003F777A">
              <w:rPr>
                <w:sz w:val="20"/>
                <w:szCs w:val="20"/>
              </w:rPr>
              <w:t>Certified Kubernetes Administrator</w:t>
            </w:r>
          </w:p>
          <w:p w14:paraId="0CB7F812" w14:textId="77777777" w:rsidR="00D0646E" w:rsidRPr="003F777A" w:rsidRDefault="00D0646E" w:rsidP="00D0646E">
            <w:pPr>
              <w:pStyle w:val="ListParagraph"/>
              <w:numPr>
                <w:ilvl w:val="0"/>
                <w:numId w:val="3"/>
              </w:numPr>
              <w:spacing w:after="160" w:line="259" w:lineRule="auto"/>
              <w:ind w:left="589"/>
              <w:rPr>
                <w:sz w:val="20"/>
                <w:szCs w:val="20"/>
              </w:rPr>
            </w:pPr>
            <w:r w:rsidRPr="003F777A">
              <w:rPr>
                <w:sz w:val="20"/>
                <w:szCs w:val="20"/>
              </w:rPr>
              <w:t>Google Associate Cloud Engineer</w:t>
            </w:r>
          </w:p>
          <w:p w14:paraId="40403864" w14:textId="77777777" w:rsidR="00D0646E" w:rsidRPr="003F777A" w:rsidRDefault="00D0646E" w:rsidP="00D0646E">
            <w:pPr>
              <w:pStyle w:val="ListParagraph"/>
              <w:numPr>
                <w:ilvl w:val="0"/>
                <w:numId w:val="3"/>
              </w:numPr>
              <w:spacing w:after="160" w:line="259" w:lineRule="auto"/>
              <w:ind w:left="589"/>
              <w:rPr>
                <w:sz w:val="20"/>
                <w:szCs w:val="20"/>
              </w:rPr>
            </w:pPr>
            <w:r w:rsidRPr="003F777A">
              <w:rPr>
                <w:sz w:val="20"/>
                <w:szCs w:val="20"/>
              </w:rPr>
              <w:t>VCP-DCV Certification</w:t>
            </w:r>
          </w:p>
          <w:p w14:paraId="40132BBB" w14:textId="74B4341D" w:rsidR="00D0646E" w:rsidRPr="003F777A" w:rsidRDefault="00D0646E" w:rsidP="00D0646E">
            <w:pPr>
              <w:pStyle w:val="ListParagraph"/>
              <w:numPr>
                <w:ilvl w:val="0"/>
                <w:numId w:val="3"/>
              </w:numPr>
              <w:spacing w:after="160" w:line="259" w:lineRule="auto"/>
              <w:ind w:left="589"/>
              <w:rPr>
                <w:sz w:val="20"/>
                <w:szCs w:val="20"/>
              </w:rPr>
            </w:pPr>
            <w:proofErr w:type="spellStart"/>
            <w:r w:rsidRPr="003F777A">
              <w:rPr>
                <w:sz w:val="20"/>
                <w:szCs w:val="20"/>
              </w:rPr>
              <w:t>HashiCorp</w:t>
            </w:r>
            <w:proofErr w:type="spellEnd"/>
            <w:r w:rsidRPr="003F777A">
              <w:rPr>
                <w:sz w:val="20"/>
                <w:szCs w:val="20"/>
              </w:rPr>
              <w:t xml:space="preserve"> Terraform Associate Certification</w:t>
            </w:r>
          </w:p>
          <w:p w14:paraId="6C095DD4" w14:textId="0689E419" w:rsidR="004D3011" w:rsidRPr="004D3011" w:rsidRDefault="004D3011" w:rsidP="003F777A"/>
        </w:tc>
        <w:tc>
          <w:tcPr>
            <w:tcW w:w="720" w:type="dxa"/>
          </w:tcPr>
          <w:p w14:paraId="3E617AA9" w14:textId="77777777" w:rsidR="001B2ABD" w:rsidRDefault="001B2ABD" w:rsidP="000C45FF">
            <w:pPr>
              <w:tabs>
                <w:tab w:val="left" w:pos="990"/>
              </w:tabs>
            </w:pPr>
          </w:p>
        </w:tc>
        <w:tc>
          <w:tcPr>
            <w:tcW w:w="6470" w:type="dxa"/>
          </w:tcPr>
          <w:sdt>
            <w:sdtPr>
              <w:id w:val="1001553383"/>
              <w:placeholder>
                <w:docPart w:val="E9B2944962154C3B821D6A4888DCF40F"/>
              </w:placeholder>
              <w:temporary/>
              <w:showingPlcHdr/>
              <w15:appearance w15:val="hidden"/>
            </w:sdtPr>
            <w:sdtContent>
              <w:p w14:paraId="703C5988" w14:textId="77777777" w:rsidR="00036450" w:rsidRDefault="00036450" w:rsidP="00F50A71">
                <w:pPr>
                  <w:pStyle w:val="Heading2"/>
                </w:pPr>
                <w:r w:rsidRPr="003F777A">
                  <w:rPr>
                    <w:sz w:val="24"/>
                    <w:szCs w:val="24"/>
                  </w:rPr>
                  <w:t>WORK EXPERIENCE</w:t>
                </w:r>
              </w:p>
            </w:sdtContent>
          </w:sdt>
          <w:p w14:paraId="5643A23A" w14:textId="183458D5" w:rsidR="00036450" w:rsidRPr="003F777A" w:rsidRDefault="00A020D1" w:rsidP="00F50A71">
            <w:pPr>
              <w:pStyle w:val="Heading4"/>
              <w:rPr>
                <w:bCs/>
                <w:sz w:val="20"/>
                <w:szCs w:val="20"/>
              </w:rPr>
            </w:pPr>
            <w:r w:rsidRPr="003F777A">
              <w:rPr>
                <w:sz w:val="20"/>
                <w:szCs w:val="20"/>
              </w:rPr>
              <w:t>CloudThat</w:t>
            </w:r>
            <w:r w:rsidR="00036450" w:rsidRPr="003F777A">
              <w:rPr>
                <w:sz w:val="20"/>
                <w:szCs w:val="20"/>
              </w:rPr>
              <w:t xml:space="preserve"> </w:t>
            </w:r>
            <w:r w:rsidRPr="003F777A">
              <w:rPr>
                <w:sz w:val="20"/>
                <w:szCs w:val="20"/>
              </w:rPr>
              <w:t>- Subject Matter Expert</w:t>
            </w:r>
          </w:p>
          <w:p w14:paraId="7BB37398" w14:textId="6E8524C9" w:rsidR="00036450" w:rsidRPr="003F777A" w:rsidRDefault="00A020D1" w:rsidP="00F50A71">
            <w:pPr>
              <w:pStyle w:val="Date"/>
              <w:rPr>
                <w:sz w:val="20"/>
                <w:szCs w:val="20"/>
              </w:rPr>
            </w:pPr>
            <w:r w:rsidRPr="003F777A">
              <w:rPr>
                <w:sz w:val="20"/>
                <w:szCs w:val="20"/>
              </w:rPr>
              <w:t>March 2021</w:t>
            </w:r>
            <w:r w:rsidR="00036450" w:rsidRPr="003F777A">
              <w:rPr>
                <w:sz w:val="20"/>
                <w:szCs w:val="20"/>
              </w:rPr>
              <w:t>–</w:t>
            </w:r>
            <w:r w:rsidRPr="003F777A">
              <w:rPr>
                <w:sz w:val="20"/>
                <w:szCs w:val="20"/>
              </w:rPr>
              <w:t xml:space="preserve"> Present</w:t>
            </w:r>
          </w:p>
          <w:p w14:paraId="2E6676F8" w14:textId="44B3359E" w:rsidR="00036450" w:rsidRPr="003F777A" w:rsidRDefault="00DE4D57" w:rsidP="00F50A71">
            <w:pPr>
              <w:rPr>
                <w:sz w:val="20"/>
                <w:szCs w:val="20"/>
              </w:rPr>
            </w:pPr>
            <w:r w:rsidRPr="003F777A">
              <w:rPr>
                <w:sz w:val="20"/>
                <w:szCs w:val="20"/>
              </w:rPr>
              <w:t>Corporate trainer and VMware certified instructor providing trainings to various corporate organizations.</w:t>
            </w:r>
          </w:p>
          <w:p w14:paraId="2BEEDF89" w14:textId="77777777" w:rsidR="004D3011" w:rsidRPr="003F777A" w:rsidRDefault="004D3011" w:rsidP="00F50A71">
            <w:pPr>
              <w:rPr>
                <w:sz w:val="20"/>
                <w:szCs w:val="20"/>
              </w:rPr>
            </w:pPr>
          </w:p>
          <w:p w14:paraId="060263A3" w14:textId="2A1CCEE8" w:rsidR="004D3011" w:rsidRPr="003F777A" w:rsidRDefault="00DE4D57" w:rsidP="00F50A71">
            <w:pPr>
              <w:pStyle w:val="Heading4"/>
              <w:rPr>
                <w:bCs/>
                <w:sz w:val="20"/>
                <w:szCs w:val="20"/>
              </w:rPr>
            </w:pPr>
            <w:r w:rsidRPr="003F777A">
              <w:rPr>
                <w:sz w:val="20"/>
                <w:szCs w:val="20"/>
              </w:rPr>
              <w:t>Freelancer</w:t>
            </w:r>
          </w:p>
          <w:p w14:paraId="24B52807" w14:textId="68E2F989" w:rsidR="004D3011" w:rsidRPr="003F777A" w:rsidRDefault="00DE4D57" w:rsidP="00F50A71">
            <w:pPr>
              <w:pStyle w:val="Date"/>
              <w:rPr>
                <w:sz w:val="20"/>
                <w:szCs w:val="20"/>
              </w:rPr>
            </w:pPr>
            <w:r w:rsidRPr="003F777A">
              <w:rPr>
                <w:sz w:val="20"/>
                <w:szCs w:val="20"/>
              </w:rPr>
              <w:t xml:space="preserve">2019 </w:t>
            </w:r>
            <w:r w:rsidR="004D3011" w:rsidRPr="003F777A">
              <w:rPr>
                <w:sz w:val="20"/>
                <w:szCs w:val="20"/>
              </w:rPr>
              <w:t>–</w:t>
            </w:r>
            <w:r w:rsidRPr="003F777A">
              <w:rPr>
                <w:sz w:val="20"/>
                <w:szCs w:val="20"/>
              </w:rPr>
              <w:t xml:space="preserve"> 2020</w:t>
            </w:r>
          </w:p>
          <w:p w14:paraId="54CD56C7" w14:textId="2E3A7253" w:rsidR="004D3011" w:rsidRPr="003F777A" w:rsidRDefault="00DE4D57" w:rsidP="00F50A71">
            <w:pPr>
              <w:rPr>
                <w:sz w:val="20"/>
                <w:szCs w:val="20"/>
              </w:rPr>
            </w:pPr>
            <w:r w:rsidRPr="003F777A">
              <w:rPr>
                <w:sz w:val="20"/>
                <w:szCs w:val="20"/>
              </w:rPr>
              <w:t>Providing trainings on power electronics, Electrical machines and Networking.</w:t>
            </w:r>
          </w:p>
          <w:p w14:paraId="64870002" w14:textId="77777777" w:rsidR="004D3011" w:rsidRPr="003F777A" w:rsidRDefault="004D3011" w:rsidP="00F50A71">
            <w:pPr>
              <w:rPr>
                <w:sz w:val="20"/>
                <w:szCs w:val="20"/>
              </w:rPr>
            </w:pPr>
          </w:p>
          <w:p w14:paraId="2A184643" w14:textId="307F230C" w:rsidR="004D3011" w:rsidRPr="003F777A" w:rsidRDefault="00DE4D57" w:rsidP="00F50A71">
            <w:pPr>
              <w:pStyle w:val="Heading4"/>
              <w:rPr>
                <w:bCs/>
                <w:sz w:val="20"/>
                <w:szCs w:val="20"/>
              </w:rPr>
            </w:pPr>
            <w:r w:rsidRPr="003F777A">
              <w:rPr>
                <w:sz w:val="20"/>
                <w:szCs w:val="20"/>
              </w:rPr>
              <w:t>Tata Consultancy Services -</w:t>
            </w:r>
            <w:r w:rsidR="004D3011" w:rsidRPr="003F777A">
              <w:rPr>
                <w:sz w:val="20"/>
                <w:szCs w:val="20"/>
              </w:rPr>
              <w:t xml:space="preserve"> </w:t>
            </w:r>
            <w:r w:rsidRPr="003F777A">
              <w:rPr>
                <w:sz w:val="20"/>
                <w:szCs w:val="20"/>
              </w:rPr>
              <w:t>Assistant System Engineer Trainee</w:t>
            </w:r>
          </w:p>
          <w:p w14:paraId="004C43A6" w14:textId="2557B31D" w:rsidR="004D3011" w:rsidRPr="003F777A" w:rsidRDefault="00DE4D57" w:rsidP="00F50A71">
            <w:pPr>
              <w:pStyle w:val="Date"/>
              <w:rPr>
                <w:sz w:val="20"/>
                <w:szCs w:val="20"/>
              </w:rPr>
            </w:pPr>
            <w:r w:rsidRPr="003F777A">
              <w:rPr>
                <w:sz w:val="20"/>
                <w:szCs w:val="20"/>
              </w:rPr>
              <w:t>2018</w:t>
            </w:r>
          </w:p>
          <w:p w14:paraId="08CBD97A" w14:textId="13409E0A" w:rsidR="004D3011" w:rsidRPr="003F777A" w:rsidRDefault="00DE4D57" w:rsidP="00F50A71">
            <w:pPr>
              <w:rPr>
                <w:sz w:val="20"/>
                <w:szCs w:val="20"/>
              </w:rPr>
            </w:pPr>
            <w:r w:rsidRPr="003F777A">
              <w:rPr>
                <w:sz w:val="20"/>
                <w:szCs w:val="20"/>
              </w:rPr>
              <w:t>Working in support handling P2 and P3 tickets for virtualization and windows server.</w:t>
            </w:r>
          </w:p>
          <w:p w14:paraId="5BF40D8A" w14:textId="61D731C7" w:rsidR="00036450" w:rsidRPr="003F777A" w:rsidRDefault="005F7851" w:rsidP="00F50A71">
            <w:pPr>
              <w:pStyle w:val="Heading2"/>
              <w:rPr>
                <w:sz w:val="24"/>
                <w:szCs w:val="24"/>
              </w:rPr>
            </w:pPr>
            <w:r w:rsidRPr="003F777A">
              <w:rPr>
                <w:sz w:val="24"/>
                <w:szCs w:val="24"/>
              </w:rPr>
              <w:t xml:space="preserve">Key </w:t>
            </w:r>
            <w:sdt>
              <w:sdtPr>
                <w:rPr>
                  <w:sz w:val="24"/>
                  <w:szCs w:val="24"/>
                </w:rPr>
                <w:id w:val="1669594239"/>
                <w:placeholder>
                  <w:docPart w:val="4645CBA51A0B4C7698C169F6F06D0866"/>
                </w:placeholder>
                <w:temporary/>
                <w:showingPlcHdr/>
                <w15:appearance w15:val="hidden"/>
              </w:sdtPr>
              <w:sdtContent>
                <w:r w:rsidR="00180329" w:rsidRPr="003F777A">
                  <w:rPr>
                    <w:rStyle w:val="Heading2Char"/>
                    <w:b/>
                    <w:bCs/>
                    <w:caps/>
                    <w:sz w:val="24"/>
                    <w:szCs w:val="24"/>
                  </w:rPr>
                  <w:t>SKILLS</w:t>
                </w:r>
              </w:sdtContent>
            </w:sdt>
          </w:p>
          <w:p w14:paraId="6575EA1B" w14:textId="06D4B265" w:rsidR="005F7851" w:rsidRPr="003F777A" w:rsidRDefault="005F7851" w:rsidP="003F777A">
            <w:pPr>
              <w:pStyle w:val="ListParagraph"/>
              <w:numPr>
                <w:ilvl w:val="0"/>
                <w:numId w:val="7"/>
              </w:numPr>
              <w:spacing w:line="360" w:lineRule="auto"/>
              <w:ind w:left="380"/>
              <w:rPr>
                <w:sz w:val="20"/>
                <w:szCs w:val="20"/>
              </w:rPr>
            </w:pPr>
            <w:r w:rsidRPr="003F777A">
              <w:rPr>
                <w:b/>
                <w:sz w:val="20"/>
                <w:szCs w:val="20"/>
              </w:rPr>
              <w:t>DevOps Technologies</w:t>
            </w:r>
            <w:r w:rsidRPr="003F777A">
              <w:rPr>
                <w:b/>
                <w:sz w:val="20"/>
                <w:szCs w:val="20"/>
              </w:rPr>
              <w:t xml:space="preserve"> -</w:t>
            </w:r>
            <w:r w:rsidRPr="003F777A">
              <w:rPr>
                <w:b/>
                <w:sz w:val="20"/>
                <w:szCs w:val="20"/>
              </w:rPr>
              <w:t xml:space="preserve"> </w:t>
            </w:r>
            <w:r w:rsidRPr="003F777A">
              <w:rPr>
                <w:sz w:val="20"/>
                <w:szCs w:val="20"/>
              </w:rPr>
              <w:t>Docker, Kubernetes, Ansible, Terraform, Git, Jenkins</w:t>
            </w:r>
          </w:p>
          <w:p w14:paraId="77A2F847" w14:textId="1296EC6A" w:rsidR="005F7851" w:rsidRPr="003F777A" w:rsidRDefault="005F7851" w:rsidP="003F777A">
            <w:pPr>
              <w:pStyle w:val="ListParagraph"/>
              <w:numPr>
                <w:ilvl w:val="0"/>
                <w:numId w:val="7"/>
              </w:numPr>
              <w:spacing w:line="360" w:lineRule="auto"/>
              <w:ind w:left="380"/>
              <w:rPr>
                <w:sz w:val="20"/>
                <w:szCs w:val="20"/>
              </w:rPr>
            </w:pPr>
            <w:r w:rsidRPr="003F777A">
              <w:rPr>
                <w:b/>
                <w:sz w:val="20"/>
                <w:szCs w:val="20"/>
              </w:rPr>
              <w:t>Cloud Platforms</w:t>
            </w:r>
            <w:r w:rsidRPr="003F777A">
              <w:rPr>
                <w:b/>
                <w:sz w:val="20"/>
                <w:szCs w:val="20"/>
              </w:rPr>
              <w:t xml:space="preserve"> -</w:t>
            </w:r>
            <w:r w:rsidRPr="003F777A">
              <w:rPr>
                <w:b/>
                <w:sz w:val="20"/>
                <w:szCs w:val="20"/>
              </w:rPr>
              <w:t xml:space="preserve"> </w:t>
            </w:r>
            <w:r w:rsidRPr="003F777A">
              <w:rPr>
                <w:sz w:val="20"/>
                <w:szCs w:val="20"/>
              </w:rPr>
              <w:t>Amazon Web Services (AWS), Google Cloud Platform (GCP)</w:t>
            </w:r>
          </w:p>
          <w:p w14:paraId="421BC044" w14:textId="447F4484" w:rsidR="005F7851" w:rsidRPr="003F777A" w:rsidRDefault="005F7851" w:rsidP="003F777A">
            <w:pPr>
              <w:pStyle w:val="ListParagraph"/>
              <w:numPr>
                <w:ilvl w:val="0"/>
                <w:numId w:val="7"/>
              </w:numPr>
              <w:spacing w:line="360" w:lineRule="auto"/>
              <w:ind w:left="380"/>
              <w:rPr>
                <w:b/>
                <w:sz w:val="20"/>
                <w:szCs w:val="20"/>
              </w:rPr>
            </w:pPr>
            <w:r w:rsidRPr="003F777A">
              <w:rPr>
                <w:b/>
                <w:sz w:val="20"/>
                <w:szCs w:val="20"/>
              </w:rPr>
              <w:t>Operating Systems</w:t>
            </w:r>
            <w:r w:rsidRPr="003F777A">
              <w:rPr>
                <w:b/>
                <w:sz w:val="20"/>
                <w:szCs w:val="20"/>
              </w:rPr>
              <w:t xml:space="preserve"> -</w:t>
            </w:r>
            <w:r w:rsidRPr="003F777A">
              <w:rPr>
                <w:b/>
                <w:sz w:val="20"/>
                <w:szCs w:val="20"/>
              </w:rPr>
              <w:t xml:space="preserve"> </w:t>
            </w:r>
            <w:r w:rsidRPr="003F777A">
              <w:rPr>
                <w:sz w:val="20"/>
                <w:szCs w:val="20"/>
              </w:rPr>
              <w:t>Linux, Windows</w:t>
            </w:r>
          </w:p>
          <w:p w14:paraId="3DABCFF0" w14:textId="191A2B21" w:rsidR="005F7851" w:rsidRPr="003F777A" w:rsidRDefault="005F7851" w:rsidP="003F777A">
            <w:pPr>
              <w:pStyle w:val="ListParagraph"/>
              <w:numPr>
                <w:ilvl w:val="0"/>
                <w:numId w:val="7"/>
              </w:numPr>
              <w:spacing w:line="360" w:lineRule="auto"/>
              <w:ind w:left="380"/>
              <w:rPr>
                <w:b/>
                <w:sz w:val="20"/>
                <w:szCs w:val="20"/>
              </w:rPr>
            </w:pPr>
            <w:r w:rsidRPr="003F777A">
              <w:rPr>
                <w:b/>
                <w:sz w:val="20"/>
                <w:szCs w:val="20"/>
              </w:rPr>
              <w:t>Virtualization</w:t>
            </w:r>
            <w:r w:rsidRPr="003F777A">
              <w:rPr>
                <w:b/>
                <w:sz w:val="20"/>
                <w:szCs w:val="20"/>
              </w:rPr>
              <w:t xml:space="preserve"> -</w:t>
            </w:r>
            <w:r w:rsidRPr="003F777A">
              <w:rPr>
                <w:b/>
                <w:sz w:val="20"/>
                <w:szCs w:val="20"/>
              </w:rPr>
              <w:t xml:space="preserve"> </w:t>
            </w:r>
            <w:r w:rsidRPr="003F777A">
              <w:rPr>
                <w:sz w:val="20"/>
                <w:szCs w:val="20"/>
              </w:rPr>
              <w:t>VMware vSphere</w:t>
            </w:r>
          </w:p>
          <w:p w14:paraId="0354FEDC" w14:textId="5DF23290" w:rsidR="005F7851" w:rsidRPr="003F777A" w:rsidRDefault="005F7851" w:rsidP="003F777A">
            <w:pPr>
              <w:pStyle w:val="ListParagraph"/>
              <w:numPr>
                <w:ilvl w:val="0"/>
                <w:numId w:val="7"/>
              </w:numPr>
              <w:spacing w:line="360" w:lineRule="auto"/>
              <w:ind w:left="380"/>
              <w:rPr>
                <w:b/>
                <w:sz w:val="20"/>
                <w:szCs w:val="20"/>
              </w:rPr>
            </w:pPr>
            <w:r w:rsidRPr="003F777A">
              <w:rPr>
                <w:b/>
                <w:sz w:val="20"/>
                <w:szCs w:val="20"/>
              </w:rPr>
              <w:t>Containerization</w:t>
            </w:r>
            <w:r w:rsidRPr="003F777A">
              <w:rPr>
                <w:b/>
                <w:sz w:val="20"/>
                <w:szCs w:val="20"/>
              </w:rPr>
              <w:t xml:space="preserve"> -</w:t>
            </w:r>
            <w:r w:rsidRPr="003F777A">
              <w:rPr>
                <w:b/>
                <w:sz w:val="20"/>
                <w:szCs w:val="20"/>
              </w:rPr>
              <w:t xml:space="preserve"> </w:t>
            </w:r>
            <w:r w:rsidRPr="003F777A">
              <w:rPr>
                <w:sz w:val="20"/>
                <w:szCs w:val="20"/>
              </w:rPr>
              <w:t>Docker, Kubernetes</w:t>
            </w:r>
          </w:p>
          <w:p w14:paraId="6EC1FB23" w14:textId="70AC17B6" w:rsidR="005F7851" w:rsidRPr="003F777A" w:rsidRDefault="005F7851" w:rsidP="003F777A">
            <w:pPr>
              <w:pStyle w:val="ListParagraph"/>
              <w:numPr>
                <w:ilvl w:val="0"/>
                <w:numId w:val="7"/>
              </w:numPr>
              <w:spacing w:line="360" w:lineRule="auto"/>
              <w:ind w:left="380"/>
              <w:rPr>
                <w:b/>
                <w:sz w:val="20"/>
                <w:szCs w:val="20"/>
              </w:rPr>
            </w:pPr>
            <w:r w:rsidRPr="003F777A">
              <w:rPr>
                <w:b/>
                <w:sz w:val="20"/>
                <w:szCs w:val="20"/>
              </w:rPr>
              <w:t>Infrastructure as Code</w:t>
            </w:r>
            <w:r w:rsidRPr="003F777A">
              <w:rPr>
                <w:b/>
                <w:sz w:val="20"/>
                <w:szCs w:val="20"/>
              </w:rPr>
              <w:t xml:space="preserve"> -</w:t>
            </w:r>
            <w:r w:rsidRPr="003F777A">
              <w:rPr>
                <w:b/>
                <w:sz w:val="20"/>
                <w:szCs w:val="20"/>
              </w:rPr>
              <w:t xml:space="preserve"> </w:t>
            </w:r>
            <w:r w:rsidRPr="003F777A">
              <w:rPr>
                <w:sz w:val="20"/>
                <w:szCs w:val="20"/>
              </w:rPr>
              <w:t>Terraform</w:t>
            </w:r>
          </w:p>
          <w:p w14:paraId="22CC56EB" w14:textId="5378A4DD" w:rsidR="005F7851" w:rsidRPr="003F777A" w:rsidRDefault="005F7851" w:rsidP="003F777A">
            <w:pPr>
              <w:pStyle w:val="ListParagraph"/>
              <w:numPr>
                <w:ilvl w:val="0"/>
                <w:numId w:val="7"/>
              </w:numPr>
              <w:spacing w:line="360" w:lineRule="auto"/>
              <w:ind w:left="380"/>
              <w:rPr>
                <w:b/>
                <w:sz w:val="20"/>
                <w:szCs w:val="20"/>
              </w:rPr>
            </w:pPr>
            <w:r w:rsidRPr="003F777A">
              <w:rPr>
                <w:b/>
                <w:sz w:val="20"/>
                <w:szCs w:val="20"/>
              </w:rPr>
              <w:t>Configuration Management</w:t>
            </w:r>
            <w:r w:rsidRPr="003F777A">
              <w:rPr>
                <w:b/>
                <w:sz w:val="20"/>
                <w:szCs w:val="20"/>
              </w:rPr>
              <w:t xml:space="preserve"> -</w:t>
            </w:r>
            <w:r w:rsidRPr="003F777A">
              <w:rPr>
                <w:b/>
                <w:sz w:val="20"/>
                <w:szCs w:val="20"/>
              </w:rPr>
              <w:t xml:space="preserve"> </w:t>
            </w:r>
            <w:r w:rsidRPr="003F777A">
              <w:rPr>
                <w:sz w:val="20"/>
                <w:szCs w:val="20"/>
              </w:rPr>
              <w:t>Ansible</w:t>
            </w:r>
          </w:p>
          <w:p w14:paraId="4E867710" w14:textId="79EC8CB8" w:rsidR="005F7851" w:rsidRPr="003F777A" w:rsidRDefault="005F7851" w:rsidP="003F777A">
            <w:pPr>
              <w:pStyle w:val="ListParagraph"/>
              <w:numPr>
                <w:ilvl w:val="0"/>
                <w:numId w:val="7"/>
              </w:numPr>
              <w:spacing w:line="360" w:lineRule="auto"/>
              <w:ind w:left="380"/>
              <w:rPr>
                <w:b/>
                <w:sz w:val="20"/>
                <w:szCs w:val="20"/>
              </w:rPr>
            </w:pPr>
            <w:r w:rsidRPr="003F777A">
              <w:rPr>
                <w:b/>
                <w:sz w:val="20"/>
                <w:szCs w:val="20"/>
              </w:rPr>
              <w:t>Version Control</w:t>
            </w:r>
            <w:r w:rsidRPr="003F777A">
              <w:rPr>
                <w:b/>
                <w:sz w:val="20"/>
                <w:szCs w:val="20"/>
              </w:rPr>
              <w:t xml:space="preserve"> -</w:t>
            </w:r>
            <w:r w:rsidRPr="003F777A">
              <w:rPr>
                <w:b/>
                <w:sz w:val="20"/>
                <w:szCs w:val="20"/>
              </w:rPr>
              <w:t xml:space="preserve"> </w:t>
            </w:r>
            <w:r w:rsidRPr="003F777A">
              <w:rPr>
                <w:sz w:val="20"/>
                <w:szCs w:val="20"/>
              </w:rPr>
              <w:t>Git</w:t>
            </w:r>
          </w:p>
          <w:p w14:paraId="3CB83DDD" w14:textId="1E0D3998" w:rsidR="00036450" w:rsidRPr="005F7851" w:rsidRDefault="005F7851" w:rsidP="003F777A">
            <w:pPr>
              <w:pStyle w:val="ListParagraph"/>
              <w:numPr>
                <w:ilvl w:val="0"/>
                <w:numId w:val="7"/>
              </w:numPr>
              <w:spacing w:line="360" w:lineRule="auto"/>
              <w:ind w:left="380"/>
            </w:pPr>
            <w:r w:rsidRPr="003F777A">
              <w:rPr>
                <w:b/>
                <w:sz w:val="20"/>
                <w:szCs w:val="20"/>
              </w:rPr>
              <w:t>Continuous Integration/Continuous Deployment (CI/CD)</w:t>
            </w:r>
            <w:r w:rsidRPr="003F777A">
              <w:rPr>
                <w:b/>
                <w:sz w:val="20"/>
                <w:szCs w:val="20"/>
              </w:rPr>
              <w:t xml:space="preserve"> -</w:t>
            </w:r>
            <w:r w:rsidRPr="003F777A">
              <w:rPr>
                <w:b/>
                <w:sz w:val="20"/>
                <w:szCs w:val="20"/>
              </w:rPr>
              <w:t xml:space="preserve"> </w:t>
            </w:r>
            <w:r w:rsidRPr="003F777A">
              <w:rPr>
                <w:sz w:val="20"/>
                <w:szCs w:val="20"/>
              </w:rPr>
              <w:t>Jenkins</w:t>
            </w:r>
          </w:p>
        </w:tc>
      </w:tr>
      <w:bookmarkEnd w:id="0"/>
    </w:tbl>
    <w:p w14:paraId="7F19A33B" w14:textId="6049D3D8" w:rsidR="003F777A" w:rsidRDefault="003F777A" w:rsidP="005F7851">
      <w:r>
        <w:br w:type="page"/>
      </w:r>
    </w:p>
    <w:p w14:paraId="0B50F7D0" w14:textId="77777777" w:rsidR="005F7851" w:rsidRDefault="005F7851" w:rsidP="005F7851">
      <w:pPr>
        <w:sectPr w:rsidR="005F7851" w:rsidSect="000C45FF">
          <w:headerReference w:type="default" r:id="rId9"/>
          <w:pgSz w:w="12240" w:h="15840"/>
          <w:pgMar w:top="720" w:right="720" w:bottom="720" w:left="720" w:header="720" w:footer="720" w:gutter="0"/>
          <w:cols w:space="720"/>
          <w:docGrid w:linePitch="360"/>
        </w:sectPr>
      </w:pPr>
    </w:p>
    <w:p w14:paraId="32D5B159" w14:textId="77777777" w:rsidR="003F777A" w:rsidRDefault="003F777A" w:rsidP="00D0646E"/>
    <w:p w14:paraId="145C84F3" w14:textId="77777777" w:rsidR="003F777A" w:rsidRPr="003F777A" w:rsidRDefault="003F777A" w:rsidP="003F777A"/>
    <w:p w14:paraId="0FDC42F5" w14:textId="77777777" w:rsidR="003F777A" w:rsidRPr="003F777A" w:rsidRDefault="003F777A" w:rsidP="003F777A"/>
    <w:p w14:paraId="1FE8DAD3" w14:textId="77777777" w:rsidR="003F777A" w:rsidRPr="003F777A" w:rsidRDefault="003F777A" w:rsidP="003F77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6400"/>
      </w:tblGrid>
      <w:tr w:rsidR="003F777A" w14:paraId="1D5DD2E8" w14:textId="77777777" w:rsidTr="008B0211">
        <w:trPr>
          <w:trHeight w:val="4988"/>
        </w:trPr>
        <w:tc>
          <w:tcPr>
            <w:tcW w:w="4390" w:type="dxa"/>
          </w:tcPr>
          <w:p w14:paraId="69FB962B" w14:textId="77777777" w:rsidR="003F777A" w:rsidRPr="00CB0055" w:rsidRDefault="003F777A" w:rsidP="003F777A">
            <w:pPr>
              <w:pStyle w:val="Heading3"/>
            </w:pPr>
            <w:sdt>
              <w:sdtPr>
                <w:id w:val="-1954003311"/>
                <w:placeholder>
                  <w:docPart w:val="45393C90B2954C909F7AF1CAF8EA15C8"/>
                </w:placeholder>
                <w:temporary/>
                <w:showingPlcHdr/>
                <w15:appearance w15:val="hidden"/>
              </w:sdtPr>
              <w:sdtContent>
                <w:r w:rsidRPr="003F777A">
                  <w:rPr>
                    <w:sz w:val="32"/>
                    <w:szCs w:val="32"/>
                  </w:rPr>
                  <w:t>Contact</w:t>
                </w:r>
              </w:sdtContent>
            </w:sdt>
          </w:p>
          <w:sdt>
            <w:sdtPr>
              <w:rPr>
                <w:sz w:val="20"/>
                <w:szCs w:val="20"/>
              </w:rPr>
              <w:id w:val="1111563247"/>
              <w:placeholder>
                <w:docPart w:val="DAFB549E686D43D0B241B38A289ADE2C"/>
              </w:placeholder>
              <w:temporary/>
              <w:showingPlcHdr/>
              <w15:appearance w15:val="hidden"/>
            </w:sdtPr>
            <w:sdtContent>
              <w:p w14:paraId="73BCDED0" w14:textId="77777777" w:rsidR="003F777A" w:rsidRPr="008B0211" w:rsidRDefault="003F777A" w:rsidP="003F777A">
                <w:pPr>
                  <w:rPr>
                    <w:sz w:val="20"/>
                    <w:szCs w:val="20"/>
                  </w:rPr>
                </w:pPr>
                <w:r w:rsidRPr="008B0211">
                  <w:rPr>
                    <w:sz w:val="20"/>
                    <w:szCs w:val="20"/>
                  </w:rPr>
                  <w:t>PHONE:</w:t>
                </w:r>
              </w:p>
            </w:sdtContent>
          </w:sdt>
          <w:p w14:paraId="2FBCC0AF" w14:textId="77777777" w:rsidR="003F777A" w:rsidRPr="008B0211" w:rsidRDefault="003F777A" w:rsidP="003F777A">
            <w:pPr>
              <w:rPr>
                <w:color w:val="548AB7" w:themeColor="accent1" w:themeShade="BF"/>
                <w:szCs w:val="18"/>
              </w:rPr>
            </w:pPr>
            <w:r w:rsidRPr="008B0211">
              <w:rPr>
                <w:color w:val="548AB7" w:themeColor="accent1" w:themeShade="BF"/>
                <w:szCs w:val="18"/>
              </w:rPr>
              <w:t>+91 8637451773</w:t>
            </w:r>
          </w:p>
          <w:p w14:paraId="7738BB6F" w14:textId="77777777" w:rsidR="003F777A" w:rsidRPr="008B0211" w:rsidRDefault="003F777A" w:rsidP="003F777A">
            <w:pPr>
              <w:rPr>
                <w:sz w:val="20"/>
                <w:szCs w:val="20"/>
              </w:rPr>
            </w:pPr>
          </w:p>
          <w:sdt>
            <w:sdtPr>
              <w:rPr>
                <w:sz w:val="20"/>
                <w:szCs w:val="20"/>
              </w:rPr>
              <w:id w:val="67859272"/>
              <w:placeholder>
                <w:docPart w:val="9CF79D8F311644C9B1B0BC0C53DE77EC"/>
              </w:placeholder>
              <w:temporary/>
              <w:showingPlcHdr/>
              <w15:appearance w15:val="hidden"/>
            </w:sdtPr>
            <w:sdtContent>
              <w:p w14:paraId="567B8490" w14:textId="77777777" w:rsidR="003F777A" w:rsidRPr="008B0211" w:rsidRDefault="003F777A" w:rsidP="003F777A">
                <w:pPr>
                  <w:rPr>
                    <w:sz w:val="20"/>
                    <w:szCs w:val="20"/>
                  </w:rPr>
                </w:pPr>
                <w:r w:rsidRPr="008B0211">
                  <w:rPr>
                    <w:sz w:val="20"/>
                    <w:szCs w:val="20"/>
                  </w:rPr>
                  <w:t>WEBSITE:</w:t>
                </w:r>
              </w:p>
            </w:sdtContent>
          </w:sdt>
          <w:p w14:paraId="5B99703D" w14:textId="77777777" w:rsidR="003F777A" w:rsidRPr="008B0211" w:rsidRDefault="003F777A" w:rsidP="003F777A">
            <w:pPr>
              <w:rPr>
                <w:color w:val="548AB7" w:themeColor="accent1" w:themeShade="BF"/>
                <w:szCs w:val="18"/>
              </w:rPr>
            </w:pPr>
            <w:hyperlink r:id="rId10" w:history="1">
              <w:r w:rsidRPr="008B0211">
                <w:rPr>
                  <w:rStyle w:val="Hyperlink"/>
                  <w:color w:val="548AB7" w:themeColor="accent1" w:themeShade="BF"/>
                  <w:szCs w:val="18"/>
                </w:rPr>
                <w:t>www.linkedin.com/in/karthikeyan-senthil/</w:t>
              </w:r>
            </w:hyperlink>
          </w:p>
          <w:p w14:paraId="2873AB87" w14:textId="77777777" w:rsidR="003F777A" w:rsidRPr="008B0211" w:rsidRDefault="003F777A" w:rsidP="003F777A">
            <w:pPr>
              <w:rPr>
                <w:sz w:val="20"/>
                <w:szCs w:val="20"/>
              </w:rPr>
            </w:pPr>
          </w:p>
          <w:sdt>
            <w:sdtPr>
              <w:rPr>
                <w:sz w:val="20"/>
                <w:szCs w:val="20"/>
              </w:rPr>
              <w:id w:val="-240260293"/>
              <w:placeholder>
                <w:docPart w:val="2159B973C23B47CCB551EA1C25F0293E"/>
              </w:placeholder>
              <w:temporary/>
              <w:showingPlcHdr/>
              <w15:appearance w15:val="hidden"/>
            </w:sdtPr>
            <w:sdtContent>
              <w:p w14:paraId="78882BF0" w14:textId="77777777" w:rsidR="003F777A" w:rsidRPr="008B0211" w:rsidRDefault="003F777A" w:rsidP="003F777A">
                <w:pPr>
                  <w:rPr>
                    <w:sz w:val="20"/>
                    <w:szCs w:val="20"/>
                  </w:rPr>
                </w:pPr>
                <w:r w:rsidRPr="008B0211">
                  <w:rPr>
                    <w:sz w:val="20"/>
                    <w:szCs w:val="20"/>
                  </w:rPr>
                  <w:t>EMAIL:</w:t>
                </w:r>
              </w:p>
            </w:sdtContent>
          </w:sdt>
          <w:p w14:paraId="5A7AE7B8" w14:textId="1B0A847C" w:rsidR="003F777A" w:rsidRPr="008B0211" w:rsidRDefault="003F777A" w:rsidP="003F777A">
            <w:pPr>
              <w:rPr>
                <w:szCs w:val="18"/>
              </w:rPr>
            </w:pPr>
            <w:hyperlink r:id="rId11" w:history="1">
              <w:r w:rsidRPr="008B0211">
                <w:rPr>
                  <w:rStyle w:val="Hyperlink"/>
                  <w:color w:val="548AB7" w:themeColor="accent1" w:themeShade="BF"/>
                  <w:szCs w:val="18"/>
                </w:rPr>
                <w:t>karthikey</w:t>
              </w:r>
              <w:r w:rsidRPr="008B0211">
                <w:rPr>
                  <w:rStyle w:val="Hyperlink"/>
                  <w:color w:val="548AB7" w:themeColor="accent1" w:themeShade="BF"/>
                  <w:szCs w:val="18"/>
                </w:rPr>
                <w:t>a</w:t>
              </w:r>
              <w:r w:rsidRPr="008B0211">
                <w:rPr>
                  <w:rStyle w:val="Hyperlink"/>
                  <w:color w:val="548AB7" w:themeColor="accent1" w:themeShade="BF"/>
                  <w:szCs w:val="18"/>
                </w:rPr>
                <w:t>n95senthil@gmail.com</w:t>
              </w:r>
            </w:hyperlink>
          </w:p>
        </w:tc>
        <w:tc>
          <w:tcPr>
            <w:tcW w:w="6400" w:type="dxa"/>
          </w:tcPr>
          <w:p w14:paraId="0DC16479" w14:textId="500DC098" w:rsidR="003F777A" w:rsidRPr="008B0211" w:rsidRDefault="003F777A" w:rsidP="003F777A">
            <w:pPr>
              <w:pStyle w:val="Heading2"/>
              <w:rPr>
                <w:sz w:val="24"/>
                <w:szCs w:val="24"/>
              </w:rPr>
            </w:pPr>
            <w:r w:rsidRPr="008B0211">
              <w:rPr>
                <w:sz w:val="24"/>
                <w:szCs w:val="24"/>
              </w:rPr>
              <w:t>PrOFESSIONAL eXPERIENCE</w:t>
            </w:r>
          </w:p>
          <w:p w14:paraId="2FEC1A1B" w14:textId="64BA8659" w:rsidR="003F777A" w:rsidRPr="008B0211" w:rsidRDefault="008B0211" w:rsidP="003F777A">
            <w:pPr>
              <w:rPr>
                <w:sz w:val="20"/>
                <w:szCs w:val="20"/>
              </w:rPr>
            </w:pPr>
            <w:r>
              <w:rPr>
                <w:b/>
                <w:bCs/>
                <w:sz w:val="20"/>
                <w:szCs w:val="20"/>
              </w:rPr>
              <w:t>Corporate</w:t>
            </w:r>
            <w:r w:rsidR="003F777A" w:rsidRPr="008B0211">
              <w:rPr>
                <w:b/>
                <w:bCs/>
                <w:sz w:val="20"/>
                <w:szCs w:val="20"/>
              </w:rPr>
              <w:t xml:space="preserve"> Trainer | CloudThat</w:t>
            </w:r>
            <w:r w:rsidR="003F777A" w:rsidRPr="008B0211">
              <w:rPr>
                <w:sz w:val="20"/>
                <w:szCs w:val="20"/>
              </w:rPr>
              <w:t xml:space="preserve"> [</w:t>
            </w:r>
            <w:r w:rsidR="003F777A" w:rsidRPr="008B0211">
              <w:rPr>
                <w:sz w:val="20"/>
                <w:szCs w:val="20"/>
              </w:rPr>
              <w:t>March 2021</w:t>
            </w:r>
            <w:r>
              <w:rPr>
                <w:sz w:val="20"/>
                <w:szCs w:val="20"/>
              </w:rPr>
              <w:t>- Present</w:t>
            </w:r>
            <w:r w:rsidR="003F777A" w:rsidRPr="008B0211">
              <w:rPr>
                <w:sz w:val="20"/>
                <w:szCs w:val="20"/>
              </w:rPr>
              <w:t>]</w:t>
            </w:r>
          </w:p>
          <w:p w14:paraId="431D57FA" w14:textId="77777777" w:rsidR="003F777A" w:rsidRPr="008B0211" w:rsidRDefault="003F777A" w:rsidP="003F777A">
            <w:pPr>
              <w:rPr>
                <w:sz w:val="20"/>
                <w:szCs w:val="20"/>
              </w:rPr>
            </w:pPr>
          </w:p>
          <w:p w14:paraId="0FB253C1" w14:textId="77777777" w:rsidR="003F777A" w:rsidRPr="008B0211" w:rsidRDefault="003F777A" w:rsidP="008B0211">
            <w:pPr>
              <w:pStyle w:val="ListParagraph"/>
              <w:numPr>
                <w:ilvl w:val="0"/>
                <w:numId w:val="7"/>
              </w:numPr>
              <w:spacing w:line="360" w:lineRule="auto"/>
              <w:ind w:left="380"/>
              <w:rPr>
                <w:bCs/>
                <w:sz w:val="20"/>
                <w:szCs w:val="20"/>
              </w:rPr>
            </w:pPr>
            <w:r w:rsidRPr="008B0211">
              <w:rPr>
                <w:bCs/>
                <w:sz w:val="20"/>
                <w:szCs w:val="20"/>
              </w:rPr>
              <w:t>Delivered comprehensive training sessions on VMware, Docker, Kubernetes, Ansible, Terraform, Git, and Jenkins.</w:t>
            </w:r>
          </w:p>
          <w:p w14:paraId="4743D3B4" w14:textId="77777777" w:rsidR="003F777A" w:rsidRPr="008B0211" w:rsidRDefault="003F777A" w:rsidP="008B0211">
            <w:pPr>
              <w:pStyle w:val="ListParagraph"/>
              <w:numPr>
                <w:ilvl w:val="0"/>
                <w:numId w:val="7"/>
              </w:numPr>
              <w:spacing w:line="360" w:lineRule="auto"/>
              <w:ind w:left="380"/>
              <w:rPr>
                <w:bCs/>
                <w:sz w:val="20"/>
                <w:szCs w:val="20"/>
              </w:rPr>
            </w:pPr>
            <w:r w:rsidRPr="008B0211">
              <w:rPr>
                <w:bCs/>
                <w:sz w:val="20"/>
                <w:szCs w:val="20"/>
              </w:rPr>
              <w:t>Empowered over 2000 individuals with cutting-edge knowledge and skills in DevOps Technology.</w:t>
            </w:r>
          </w:p>
          <w:p w14:paraId="101D69E6" w14:textId="77777777" w:rsidR="003F777A" w:rsidRPr="008B0211" w:rsidRDefault="003F777A" w:rsidP="008B0211">
            <w:pPr>
              <w:pStyle w:val="ListParagraph"/>
              <w:numPr>
                <w:ilvl w:val="0"/>
                <w:numId w:val="7"/>
              </w:numPr>
              <w:spacing w:line="360" w:lineRule="auto"/>
              <w:ind w:left="380"/>
              <w:rPr>
                <w:bCs/>
                <w:sz w:val="20"/>
                <w:szCs w:val="20"/>
              </w:rPr>
            </w:pPr>
            <w:r w:rsidRPr="008B0211">
              <w:rPr>
                <w:bCs/>
                <w:sz w:val="20"/>
                <w:szCs w:val="20"/>
              </w:rPr>
              <w:t>Tailored training programs to meet specific organizational requirements and address key challenges.</w:t>
            </w:r>
          </w:p>
          <w:p w14:paraId="5374574C" w14:textId="77777777" w:rsidR="003F777A" w:rsidRPr="008B0211" w:rsidRDefault="003F777A" w:rsidP="008B0211">
            <w:pPr>
              <w:pStyle w:val="ListParagraph"/>
              <w:numPr>
                <w:ilvl w:val="0"/>
                <w:numId w:val="7"/>
              </w:numPr>
              <w:spacing w:line="360" w:lineRule="auto"/>
              <w:ind w:left="380"/>
              <w:rPr>
                <w:bCs/>
                <w:sz w:val="20"/>
                <w:szCs w:val="20"/>
              </w:rPr>
            </w:pPr>
            <w:r w:rsidRPr="008B0211">
              <w:rPr>
                <w:bCs/>
                <w:sz w:val="20"/>
                <w:szCs w:val="20"/>
              </w:rPr>
              <w:t>Developed and delivered hands-on exercises and labs to enhance practical understanding and application.</w:t>
            </w:r>
          </w:p>
          <w:p w14:paraId="12CE0B40" w14:textId="6A0B93CD" w:rsidR="008B0211" w:rsidRPr="008B0211" w:rsidRDefault="003F777A" w:rsidP="008B0211">
            <w:pPr>
              <w:pStyle w:val="ListParagraph"/>
              <w:numPr>
                <w:ilvl w:val="0"/>
                <w:numId w:val="7"/>
              </w:numPr>
              <w:spacing w:line="360" w:lineRule="auto"/>
              <w:ind w:left="380"/>
              <w:rPr>
                <w:bCs/>
                <w:sz w:val="20"/>
                <w:szCs w:val="20"/>
              </w:rPr>
            </w:pPr>
            <w:r w:rsidRPr="008B0211">
              <w:rPr>
                <w:bCs/>
                <w:sz w:val="20"/>
                <w:szCs w:val="20"/>
              </w:rPr>
              <w:t>Received outstanding feedback from participants, consistently achieving high ratings in training evaluations.</w:t>
            </w:r>
          </w:p>
          <w:p w14:paraId="3EE62142" w14:textId="77777777" w:rsidR="003F777A" w:rsidRDefault="003F777A" w:rsidP="003F777A"/>
          <w:sdt>
            <w:sdtPr>
              <w:id w:val="1227265440"/>
              <w:placeholder>
                <w:docPart w:val="CF6031ACE38E4CB7B8016BDB495B0701"/>
              </w:placeholder>
              <w:temporary/>
              <w:showingPlcHdr/>
              <w15:appearance w15:val="hidden"/>
            </w:sdtPr>
            <w:sdtContent>
              <w:p w14:paraId="34AE0EB4" w14:textId="77777777" w:rsidR="003F777A" w:rsidRDefault="003F777A" w:rsidP="003F777A">
                <w:pPr>
                  <w:pStyle w:val="Heading2"/>
                </w:pPr>
                <w:r w:rsidRPr="008B0211">
                  <w:rPr>
                    <w:sz w:val="24"/>
                    <w:szCs w:val="24"/>
                  </w:rPr>
                  <w:t>EDUCATION</w:t>
                </w:r>
              </w:p>
            </w:sdtContent>
          </w:sdt>
          <w:p w14:paraId="1476EA0F" w14:textId="7413DF62" w:rsidR="003F777A" w:rsidRPr="008B0211" w:rsidRDefault="003F777A" w:rsidP="003F777A">
            <w:pPr>
              <w:pStyle w:val="Heading4"/>
              <w:rPr>
                <w:sz w:val="20"/>
                <w:szCs w:val="20"/>
              </w:rPr>
            </w:pPr>
            <w:r w:rsidRPr="008B0211">
              <w:rPr>
                <w:sz w:val="20"/>
                <w:szCs w:val="20"/>
              </w:rPr>
              <w:t xml:space="preserve">Rajalakshmi Engineering College </w:t>
            </w:r>
            <w:r w:rsidRPr="008B0211">
              <w:rPr>
                <w:sz w:val="20"/>
                <w:szCs w:val="20"/>
              </w:rPr>
              <w:t>–</w:t>
            </w:r>
            <w:r w:rsidRPr="008B0211">
              <w:rPr>
                <w:sz w:val="20"/>
                <w:szCs w:val="20"/>
              </w:rPr>
              <w:t xml:space="preserve"> Chennai</w:t>
            </w:r>
          </w:p>
          <w:p w14:paraId="1F8F179D" w14:textId="11FBBB04" w:rsidR="003F777A" w:rsidRPr="008B0211" w:rsidRDefault="003F777A" w:rsidP="003F777A">
            <w:pPr>
              <w:rPr>
                <w:sz w:val="20"/>
                <w:szCs w:val="20"/>
              </w:rPr>
            </w:pPr>
            <w:r w:rsidRPr="008B0211">
              <w:rPr>
                <w:sz w:val="20"/>
                <w:szCs w:val="20"/>
              </w:rPr>
              <w:t xml:space="preserve">B.E. – Electrical and Electronics Engineering </w:t>
            </w:r>
          </w:p>
          <w:p w14:paraId="04EC8CDC" w14:textId="20CA4EBE" w:rsidR="003F777A" w:rsidRPr="008B0211" w:rsidRDefault="003F777A" w:rsidP="003F777A">
            <w:pPr>
              <w:rPr>
                <w:sz w:val="20"/>
                <w:szCs w:val="20"/>
              </w:rPr>
            </w:pPr>
            <w:r w:rsidRPr="008B0211">
              <w:rPr>
                <w:sz w:val="20"/>
                <w:szCs w:val="20"/>
              </w:rPr>
              <w:t>CGPA – 7.3</w:t>
            </w:r>
          </w:p>
          <w:p w14:paraId="30FDECAF" w14:textId="48347591" w:rsidR="003F777A" w:rsidRPr="008B0211" w:rsidRDefault="003F777A" w:rsidP="003F777A">
            <w:pPr>
              <w:rPr>
                <w:sz w:val="20"/>
                <w:szCs w:val="20"/>
              </w:rPr>
            </w:pPr>
            <w:r w:rsidRPr="008B0211">
              <w:rPr>
                <w:sz w:val="20"/>
                <w:szCs w:val="20"/>
              </w:rPr>
              <w:t>2013 - 2017</w:t>
            </w:r>
          </w:p>
          <w:p w14:paraId="186DC800" w14:textId="77777777" w:rsidR="003F777A" w:rsidRPr="008B0211" w:rsidRDefault="003F777A" w:rsidP="003F777A">
            <w:pPr>
              <w:rPr>
                <w:sz w:val="20"/>
                <w:szCs w:val="20"/>
              </w:rPr>
            </w:pPr>
          </w:p>
          <w:p w14:paraId="469E53FC" w14:textId="3288C8EE" w:rsidR="003F777A" w:rsidRPr="008B0211" w:rsidRDefault="003F777A" w:rsidP="003F777A">
            <w:pPr>
              <w:pStyle w:val="Heading4"/>
              <w:rPr>
                <w:sz w:val="20"/>
                <w:szCs w:val="20"/>
              </w:rPr>
            </w:pPr>
            <w:r w:rsidRPr="008B0211">
              <w:rPr>
                <w:sz w:val="20"/>
                <w:szCs w:val="20"/>
              </w:rPr>
              <w:t xml:space="preserve">SRV Matric Higher Secondary School </w:t>
            </w:r>
            <w:r w:rsidRPr="008B0211">
              <w:rPr>
                <w:sz w:val="20"/>
                <w:szCs w:val="20"/>
              </w:rPr>
              <w:t>–</w:t>
            </w:r>
            <w:r w:rsidRPr="008B0211">
              <w:rPr>
                <w:sz w:val="20"/>
                <w:szCs w:val="20"/>
              </w:rPr>
              <w:t xml:space="preserve"> Rasipuram</w:t>
            </w:r>
          </w:p>
          <w:p w14:paraId="62F8CF70" w14:textId="136C99C9" w:rsidR="003F777A" w:rsidRPr="008B0211" w:rsidRDefault="003F777A" w:rsidP="003F777A">
            <w:pPr>
              <w:rPr>
                <w:sz w:val="20"/>
                <w:szCs w:val="20"/>
              </w:rPr>
            </w:pPr>
            <w:r w:rsidRPr="008B0211">
              <w:rPr>
                <w:sz w:val="20"/>
                <w:szCs w:val="20"/>
              </w:rPr>
              <w:t>Percentage – 92%</w:t>
            </w:r>
          </w:p>
          <w:p w14:paraId="4308B5ED" w14:textId="77777777" w:rsidR="003F777A" w:rsidRPr="008B0211" w:rsidRDefault="003F777A" w:rsidP="003F777A">
            <w:pPr>
              <w:rPr>
                <w:sz w:val="20"/>
                <w:szCs w:val="20"/>
              </w:rPr>
            </w:pPr>
            <w:r w:rsidRPr="008B0211">
              <w:rPr>
                <w:sz w:val="20"/>
                <w:szCs w:val="20"/>
              </w:rPr>
              <w:t>2011 – 2013</w:t>
            </w:r>
          </w:p>
          <w:p w14:paraId="3818756E" w14:textId="77777777" w:rsidR="003F777A" w:rsidRDefault="003F777A" w:rsidP="003F777A"/>
        </w:tc>
      </w:tr>
    </w:tbl>
    <w:p w14:paraId="2D2D9FDE" w14:textId="77777777" w:rsidR="003F777A" w:rsidRPr="003F777A" w:rsidRDefault="003F777A" w:rsidP="003F777A"/>
    <w:p w14:paraId="17113D8E" w14:textId="77777777" w:rsidR="003F777A" w:rsidRPr="003F777A" w:rsidRDefault="003F777A" w:rsidP="003F777A"/>
    <w:p w14:paraId="5F7F9A57" w14:textId="77777777" w:rsidR="003F777A" w:rsidRDefault="003F777A" w:rsidP="003F777A"/>
    <w:p w14:paraId="13BCC144" w14:textId="290E15FE" w:rsidR="005F7851" w:rsidRPr="005F7851" w:rsidRDefault="003F777A" w:rsidP="008B0211">
      <w:pPr>
        <w:pStyle w:val="Heading3"/>
      </w:pPr>
      <w:r>
        <w:tab/>
      </w:r>
    </w:p>
    <w:sectPr w:rsidR="005F7851" w:rsidRPr="005F7851" w:rsidSect="005F785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D8BD" w14:textId="77777777" w:rsidR="00FC6081" w:rsidRDefault="00FC6081" w:rsidP="000C45FF">
      <w:r>
        <w:separator/>
      </w:r>
    </w:p>
  </w:endnote>
  <w:endnote w:type="continuationSeparator" w:id="0">
    <w:p w14:paraId="0C3986C8" w14:textId="77777777" w:rsidR="00FC6081" w:rsidRDefault="00FC608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0EEA" w14:textId="77777777" w:rsidR="00FC6081" w:rsidRDefault="00FC6081" w:rsidP="000C45FF">
      <w:r>
        <w:separator/>
      </w:r>
    </w:p>
  </w:footnote>
  <w:footnote w:type="continuationSeparator" w:id="0">
    <w:p w14:paraId="47813328" w14:textId="77777777" w:rsidR="00FC6081" w:rsidRDefault="00FC608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27DA" w14:textId="77777777" w:rsidR="000C45FF" w:rsidRDefault="000C45FF">
    <w:pPr>
      <w:pStyle w:val="Header"/>
    </w:pPr>
    <w:r>
      <w:rPr>
        <w:noProof/>
      </w:rPr>
      <w:drawing>
        <wp:anchor distT="0" distB="0" distL="114300" distR="114300" simplePos="0" relativeHeight="251658240" behindDoc="1" locked="0" layoutInCell="1" allowOverlap="1" wp14:anchorId="7DA81AFB" wp14:editId="35201C4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7C21"/>
    <w:multiLevelType w:val="multilevel"/>
    <w:tmpl w:val="01940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34D1"/>
    <w:multiLevelType w:val="multilevel"/>
    <w:tmpl w:val="F89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15187"/>
    <w:multiLevelType w:val="hybridMultilevel"/>
    <w:tmpl w:val="621A03E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EC3336"/>
    <w:multiLevelType w:val="multilevel"/>
    <w:tmpl w:val="BA6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934978"/>
    <w:multiLevelType w:val="multilevel"/>
    <w:tmpl w:val="868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940340"/>
    <w:multiLevelType w:val="hybridMultilevel"/>
    <w:tmpl w:val="C61EEF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7919A0"/>
    <w:multiLevelType w:val="multilevel"/>
    <w:tmpl w:val="EDCEA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92459"/>
    <w:multiLevelType w:val="hybridMultilevel"/>
    <w:tmpl w:val="4EE63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818810">
    <w:abstractNumId w:val="1"/>
  </w:num>
  <w:num w:numId="2" w16cid:durableId="490026744">
    <w:abstractNumId w:val="7"/>
  </w:num>
  <w:num w:numId="3" w16cid:durableId="1907757377">
    <w:abstractNumId w:val="2"/>
  </w:num>
  <w:num w:numId="4" w16cid:durableId="422994209">
    <w:abstractNumId w:val="4"/>
  </w:num>
  <w:num w:numId="5" w16cid:durableId="478616004">
    <w:abstractNumId w:val="3"/>
  </w:num>
  <w:num w:numId="6" w16cid:durableId="1593584969">
    <w:abstractNumId w:val="0"/>
  </w:num>
  <w:num w:numId="7" w16cid:durableId="1180894026">
    <w:abstractNumId w:val="5"/>
  </w:num>
  <w:num w:numId="8" w16cid:durableId="1181508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5D"/>
    <w:rsid w:val="00036450"/>
    <w:rsid w:val="00094499"/>
    <w:rsid w:val="000C45FF"/>
    <w:rsid w:val="000E3FD1"/>
    <w:rsid w:val="00112054"/>
    <w:rsid w:val="00125CCC"/>
    <w:rsid w:val="001317D8"/>
    <w:rsid w:val="001525E1"/>
    <w:rsid w:val="00180329"/>
    <w:rsid w:val="0019001F"/>
    <w:rsid w:val="001A74A5"/>
    <w:rsid w:val="001B2ABD"/>
    <w:rsid w:val="001E0391"/>
    <w:rsid w:val="001E1759"/>
    <w:rsid w:val="001F1ECC"/>
    <w:rsid w:val="00203D5D"/>
    <w:rsid w:val="00234451"/>
    <w:rsid w:val="002400EB"/>
    <w:rsid w:val="00256CF7"/>
    <w:rsid w:val="00265867"/>
    <w:rsid w:val="00281FD5"/>
    <w:rsid w:val="0030481B"/>
    <w:rsid w:val="003156FC"/>
    <w:rsid w:val="003254B5"/>
    <w:rsid w:val="0037121F"/>
    <w:rsid w:val="003910D8"/>
    <w:rsid w:val="003A6B7D"/>
    <w:rsid w:val="003B06CA"/>
    <w:rsid w:val="003F777A"/>
    <w:rsid w:val="004071FC"/>
    <w:rsid w:val="00445947"/>
    <w:rsid w:val="004813B3"/>
    <w:rsid w:val="00496591"/>
    <w:rsid w:val="004C63E4"/>
    <w:rsid w:val="004D3011"/>
    <w:rsid w:val="005262AC"/>
    <w:rsid w:val="005E39D5"/>
    <w:rsid w:val="005F7851"/>
    <w:rsid w:val="00600670"/>
    <w:rsid w:val="0062123A"/>
    <w:rsid w:val="00646E75"/>
    <w:rsid w:val="006771D0"/>
    <w:rsid w:val="00715FCB"/>
    <w:rsid w:val="00743101"/>
    <w:rsid w:val="00764C9F"/>
    <w:rsid w:val="007775E1"/>
    <w:rsid w:val="007867A0"/>
    <w:rsid w:val="007927F5"/>
    <w:rsid w:val="00802CA0"/>
    <w:rsid w:val="008B0211"/>
    <w:rsid w:val="009260CD"/>
    <w:rsid w:val="00940A66"/>
    <w:rsid w:val="00952C25"/>
    <w:rsid w:val="00A020D1"/>
    <w:rsid w:val="00A2118D"/>
    <w:rsid w:val="00A63A16"/>
    <w:rsid w:val="00AD0A50"/>
    <w:rsid w:val="00AD76E2"/>
    <w:rsid w:val="00B20152"/>
    <w:rsid w:val="00B359E4"/>
    <w:rsid w:val="00B57D98"/>
    <w:rsid w:val="00B70850"/>
    <w:rsid w:val="00C066B6"/>
    <w:rsid w:val="00C37BA1"/>
    <w:rsid w:val="00C4674C"/>
    <w:rsid w:val="00C506CF"/>
    <w:rsid w:val="00C72BED"/>
    <w:rsid w:val="00C9578B"/>
    <w:rsid w:val="00CB0055"/>
    <w:rsid w:val="00D0646E"/>
    <w:rsid w:val="00D2522B"/>
    <w:rsid w:val="00D422DE"/>
    <w:rsid w:val="00D5459D"/>
    <w:rsid w:val="00DA1F4D"/>
    <w:rsid w:val="00DD172A"/>
    <w:rsid w:val="00DE4D57"/>
    <w:rsid w:val="00E25A26"/>
    <w:rsid w:val="00E4381A"/>
    <w:rsid w:val="00E55D74"/>
    <w:rsid w:val="00E6468E"/>
    <w:rsid w:val="00F50A71"/>
    <w:rsid w:val="00F60274"/>
    <w:rsid w:val="00F77FB9"/>
    <w:rsid w:val="00FB068F"/>
    <w:rsid w:val="00FC6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BDA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3F777A"/>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F50A71"/>
    <w:pPr>
      <w:ind w:left="720"/>
      <w:contextualSpacing/>
    </w:pPr>
  </w:style>
  <w:style w:type="character" w:styleId="FollowedHyperlink">
    <w:name w:val="FollowedHyperlink"/>
    <w:basedOn w:val="DefaultParagraphFont"/>
    <w:uiPriority w:val="99"/>
    <w:semiHidden/>
    <w:unhideWhenUsed/>
    <w:rsid w:val="00D0646E"/>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thikeyan95senthil@gmail.com" TargetMode="External"/><Relationship Id="rId5" Type="http://schemas.openxmlformats.org/officeDocument/2006/relationships/webSettings" Target="webSettings.xml"/><Relationship Id="rId10" Type="http://schemas.openxmlformats.org/officeDocument/2006/relationships/hyperlink" Target="www.linkedin.com/in/karthikeyan-senthi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keyanS\AppData\Local\Microsoft\Office\16.0\DTS\en-IN%7b9A8675E0-7F1C-4DB6-B090-C63C4616FD57%7d\%7b8EBB38F8-2981-43CD-82D4-9E474EE4D7A4%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E69FC99D040E7AF2D5D571093507A"/>
        <w:category>
          <w:name w:val="General"/>
          <w:gallery w:val="placeholder"/>
        </w:category>
        <w:types>
          <w:type w:val="bbPlcHdr"/>
        </w:types>
        <w:behaviors>
          <w:behavior w:val="content"/>
        </w:behaviors>
        <w:guid w:val="{3C6F9B01-9F35-4D1E-B4FC-107F4BD64EC4}"/>
      </w:docPartPr>
      <w:docPartBody>
        <w:p w:rsidR="00EF5A81" w:rsidRDefault="00000000">
          <w:pPr>
            <w:pStyle w:val="281E69FC99D040E7AF2D5D571093507A"/>
          </w:pPr>
          <w:r w:rsidRPr="00D5459D">
            <w:t>Profile</w:t>
          </w:r>
        </w:p>
      </w:docPartBody>
    </w:docPart>
    <w:docPart>
      <w:docPartPr>
        <w:name w:val="E9B2944962154C3B821D6A4888DCF40F"/>
        <w:category>
          <w:name w:val="General"/>
          <w:gallery w:val="placeholder"/>
        </w:category>
        <w:types>
          <w:type w:val="bbPlcHdr"/>
        </w:types>
        <w:behaviors>
          <w:behavior w:val="content"/>
        </w:behaviors>
        <w:guid w:val="{2075912F-8D79-477C-BB80-D34E9D2F9575}"/>
      </w:docPartPr>
      <w:docPartBody>
        <w:p w:rsidR="00EF5A81" w:rsidRDefault="00000000">
          <w:pPr>
            <w:pStyle w:val="E9B2944962154C3B821D6A4888DCF40F"/>
          </w:pPr>
          <w:r w:rsidRPr="00036450">
            <w:t>WORK EXPERIENCE</w:t>
          </w:r>
        </w:p>
      </w:docPartBody>
    </w:docPart>
    <w:docPart>
      <w:docPartPr>
        <w:name w:val="4645CBA51A0B4C7698C169F6F06D0866"/>
        <w:category>
          <w:name w:val="General"/>
          <w:gallery w:val="placeholder"/>
        </w:category>
        <w:types>
          <w:type w:val="bbPlcHdr"/>
        </w:types>
        <w:behaviors>
          <w:behavior w:val="content"/>
        </w:behaviors>
        <w:guid w:val="{9EB4E474-6F99-44F3-AAA8-574B44495118}"/>
      </w:docPartPr>
      <w:docPartBody>
        <w:p w:rsidR="00EF5A81" w:rsidRDefault="00000000">
          <w:pPr>
            <w:pStyle w:val="4645CBA51A0B4C7698C169F6F06D0866"/>
          </w:pPr>
          <w:r w:rsidRPr="00036450">
            <w:rPr>
              <w:rStyle w:val="Heading2Char"/>
            </w:rPr>
            <w:t>SKILLS</w:t>
          </w:r>
        </w:p>
      </w:docPartBody>
    </w:docPart>
    <w:docPart>
      <w:docPartPr>
        <w:name w:val="45393C90B2954C909F7AF1CAF8EA15C8"/>
        <w:category>
          <w:name w:val="General"/>
          <w:gallery w:val="placeholder"/>
        </w:category>
        <w:types>
          <w:type w:val="bbPlcHdr"/>
        </w:types>
        <w:behaviors>
          <w:behavior w:val="content"/>
        </w:behaviors>
        <w:guid w:val="{BE992AAA-9617-44AB-AD5F-503F614F7DE8}"/>
      </w:docPartPr>
      <w:docPartBody>
        <w:p w:rsidR="00000000" w:rsidRDefault="00EF5A81" w:rsidP="00EF5A81">
          <w:pPr>
            <w:pStyle w:val="45393C90B2954C909F7AF1CAF8EA15C8"/>
          </w:pPr>
          <w:r w:rsidRPr="00CB0055">
            <w:t>Contact</w:t>
          </w:r>
        </w:p>
      </w:docPartBody>
    </w:docPart>
    <w:docPart>
      <w:docPartPr>
        <w:name w:val="DAFB549E686D43D0B241B38A289ADE2C"/>
        <w:category>
          <w:name w:val="General"/>
          <w:gallery w:val="placeholder"/>
        </w:category>
        <w:types>
          <w:type w:val="bbPlcHdr"/>
        </w:types>
        <w:behaviors>
          <w:behavior w:val="content"/>
        </w:behaviors>
        <w:guid w:val="{DE6509B4-7C02-4628-90FD-9CBB563CD031}"/>
      </w:docPartPr>
      <w:docPartBody>
        <w:p w:rsidR="00000000" w:rsidRDefault="00EF5A81" w:rsidP="00EF5A81">
          <w:pPr>
            <w:pStyle w:val="DAFB549E686D43D0B241B38A289ADE2C"/>
          </w:pPr>
          <w:r w:rsidRPr="004D3011">
            <w:t>PHONE:</w:t>
          </w:r>
        </w:p>
      </w:docPartBody>
    </w:docPart>
    <w:docPart>
      <w:docPartPr>
        <w:name w:val="9CF79D8F311644C9B1B0BC0C53DE77EC"/>
        <w:category>
          <w:name w:val="General"/>
          <w:gallery w:val="placeholder"/>
        </w:category>
        <w:types>
          <w:type w:val="bbPlcHdr"/>
        </w:types>
        <w:behaviors>
          <w:behavior w:val="content"/>
        </w:behaviors>
        <w:guid w:val="{754FF661-5641-4932-8EAA-BF87E4D24C4C}"/>
      </w:docPartPr>
      <w:docPartBody>
        <w:p w:rsidR="00000000" w:rsidRDefault="00EF5A81" w:rsidP="00EF5A81">
          <w:pPr>
            <w:pStyle w:val="9CF79D8F311644C9B1B0BC0C53DE77EC"/>
          </w:pPr>
          <w:r w:rsidRPr="004D3011">
            <w:t>WEBSITE:</w:t>
          </w:r>
        </w:p>
      </w:docPartBody>
    </w:docPart>
    <w:docPart>
      <w:docPartPr>
        <w:name w:val="2159B973C23B47CCB551EA1C25F0293E"/>
        <w:category>
          <w:name w:val="General"/>
          <w:gallery w:val="placeholder"/>
        </w:category>
        <w:types>
          <w:type w:val="bbPlcHdr"/>
        </w:types>
        <w:behaviors>
          <w:behavior w:val="content"/>
        </w:behaviors>
        <w:guid w:val="{F411AE70-6D61-420C-B5E1-05183172E4CE}"/>
      </w:docPartPr>
      <w:docPartBody>
        <w:p w:rsidR="00000000" w:rsidRDefault="00EF5A81" w:rsidP="00EF5A81">
          <w:pPr>
            <w:pStyle w:val="2159B973C23B47CCB551EA1C25F0293E"/>
          </w:pPr>
          <w:r w:rsidRPr="004D3011">
            <w:t>EMAIL:</w:t>
          </w:r>
        </w:p>
      </w:docPartBody>
    </w:docPart>
    <w:docPart>
      <w:docPartPr>
        <w:name w:val="CF6031ACE38E4CB7B8016BDB495B0701"/>
        <w:category>
          <w:name w:val="General"/>
          <w:gallery w:val="placeholder"/>
        </w:category>
        <w:types>
          <w:type w:val="bbPlcHdr"/>
        </w:types>
        <w:behaviors>
          <w:behavior w:val="content"/>
        </w:behaviors>
        <w:guid w:val="{885FA9A1-61AF-46E7-81E3-4EF817F2D832}"/>
      </w:docPartPr>
      <w:docPartBody>
        <w:p w:rsidR="00000000" w:rsidRDefault="00EF5A81" w:rsidP="00EF5A81">
          <w:pPr>
            <w:pStyle w:val="CF6031ACE38E4CB7B8016BDB495B0701"/>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D4"/>
    <w:rsid w:val="00896CD4"/>
    <w:rsid w:val="00EF5A81"/>
    <w:rsid w:val="00F45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2C5A7061404F889E24B36B1AFCD1F9">
    <w:name w:val="C92C5A7061404F889E24B36B1AFCD1F9"/>
    <w:rsid w:val="00EF5A81"/>
  </w:style>
  <w:style w:type="paragraph" w:customStyle="1" w:styleId="E38CE166999F4114A845D575CB89DA84">
    <w:name w:val="E38CE166999F4114A845D575CB89DA84"/>
  </w:style>
  <w:style w:type="paragraph" w:customStyle="1" w:styleId="281E69FC99D040E7AF2D5D571093507A">
    <w:name w:val="281E69FC99D040E7AF2D5D571093507A"/>
  </w:style>
  <w:style w:type="paragraph" w:customStyle="1" w:styleId="31D836A560474DDEBB2B078DAA6911DF">
    <w:name w:val="31D836A560474DDEBB2B078DAA6911DF"/>
    <w:rsid w:val="00EF5A81"/>
  </w:style>
  <w:style w:type="paragraph" w:customStyle="1" w:styleId="498F5D7543BE4EF7A1C9BF5D06A66AA9">
    <w:name w:val="498F5D7543BE4EF7A1C9BF5D06A66AA9"/>
  </w:style>
  <w:style w:type="paragraph" w:customStyle="1" w:styleId="4F611FBDDE67470EBECDFAF500638DFD">
    <w:name w:val="4F611FBDDE67470EBECDFAF500638DFD"/>
  </w:style>
  <w:style w:type="paragraph" w:customStyle="1" w:styleId="29017BA4E4FB414B8C8BEBA7654AB456">
    <w:name w:val="29017BA4E4FB414B8C8BEBA7654AB456"/>
    <w:rsid w:val="00EF5A81"/>
  </w:style>
  <w:style w:type="paragraph" w:customStyle="1" w:styleId="7CD038B58CC54AB8861B5D7A8A5CE5EE">
    <w:name w:val="7CD038B58CC54AB8861B5D7A8A5CE5EE"/>
  </w:style>
  <w:style w:type="paragraph" w:customStyle="1" w:styleId="309EF0AD0D1341999843A0DEFECA2FDF">
    <w:name w:val="309EF0AD0D1341999843A0DEFECA2FDF"/>
    <w:rsid w:val="00EF5A81"/>
  </w:style>
  <w:style w:type="paragraph" w:customStyle="1" w:styleId="8E7837DC7EE846BB86B4A84E2FEEB8F3">
    <w:name w:val="8E7837DC7EE846BB86B4A84E2FEEB8F3"/>
  </w:style>
  <w:style w:type="character" w:styleId="Hyperlink">
    <w:name w:val="Hyperlink"/>
    <w:basedOn w:val="DefaultParagraphFont"/>
    <w:uiPriority w:val="99"/>
    <w:unhideWhenUsed/>
    <w:rPr>
      <w:color w:val="C45911" w:themeColor="accent2" w:themeShade="BF"/>
      <w:u w:val="single"/>
    </w:rPr>
  </w:style>
  <w:style w:type="paragraph" w:customStyle="1" w:styleId="0320ED3D13AF4BFC9B2C16FC92ECF7F3">
    <w:name w:val="0320ED3D13AF4BFC9B2C16FC92ECF7F3"/>
    <w:rsid w:val="00EF5A81"/>
  </w:style>
  <w:style w:type="paragraph" w:customStyle="1" w:styleId="9C07E7BEBA7143008D91BA303AB1E6E0">
    <w:name w:val="9C07E7BEBA7143008D91BA303AB1E6E0"/>
  </w:style>
  <w:style w:type="paragraph" w:customStyle="1" w:styleId="6B6B9F58863E490DB51A502341D351F0">
    <w:name w:val="6B6B9F58863E490DB51A502341D351F0"/>
  </w:style>
  <w:style w:type="paragraph" w:customStyle="1" w:styleId="DE9CB91DA18540458EADD929E12FF32B">
    <w:name w:val="DE9CB91DA18540458EADD929E12FF32B"/>
  </w:style>
  <w:style w:type="paragraph" w:customStyle="1" w:styleId="4E80001FCEC54AFB80300273F2D91861">
    <w:name w:val="4E80001FCEC54AFB80300273F2D91861"/>
  </w:style>
  <w:style w:type="paragraph" w:customStyle="1" w:styleId="28870F5016BD4D64979DA7F42CF43F53">
    <w:name w:val="28870F5016BD4D64979DA7F42CF43F53"/>
  </w:style>
  <w:style w:type="paragraph" w:customStyle="1" w:styleId="67FFBD50D0C14956B0EC7422081CC08B">
    <w:name w:val="67FFBD50D0C14956B0EC7422081CC08B"/>
  </w:style>
  <w:style w:type="paragraph" w:customStyle="1" w:styleId="7A9391963516429D8C97571B558C55E1">
    <w:name w:val="7A9391963516429D8C97571B558C55E1"/>
  </w:style>
  <w:style w:type="paragraph" w:customStyle="1" w:styleId="1921569986614F599FFC1BD4C5D3C8C1">
    <w:name w:val="1921569986614F599FFC1BD4C5D3C8C1"/>
  </w:style>
  <w:style w:type="paragraph" w:customStyle="1" w:styleId="B5D2B2FA8056424CA407AD6194F96802">
    <w:name w:val="B5D2B2FA8056424CA407AD6194F96802"/>
  </w:style>
  <w:style w:type="paragraph" w:customStyle="1" w:styleId="40BBD0B25FB847AFB02A9731D80AFA19">
    <w:name w:val="40BBD0B25FB847AFB02A9731D80AFA19"/>
  </w:style>
  <w:style w:type="paragraph" w:customStyle="1" w:styleId="6BF3A3776CB6476DA9D1771F225C9B18">
    <w:name w:val="6BF3A3776CB6476DA9D1771F225C9B18"/>
  </w:style>
  <w:style w:type="paragraph" w:customStyle="1" w:styleId="926EDBE9D9454E7982C01327F6701944">
    <w:name w:val="926EDBE9D9454E7982C01327F6701944"/>
  </w:style>
  <w:style w:type="paragraph" w:customStyle="1" w:styleId="926D5428F88745AD8715F4CCEFE366CD">
    <w:name w:val="926D5428F88745AD8715F4CCEFE366CD"/>
  </w:style>
  <w:style w:type="paragraph" w:customStyle="1" w:styleId="E9B2944962154C3B821D6A4888DCF40F">
    <w:name w:val="E9B2944962154C3B821D6A4888DCF40F"/>
  </w:style>
  <w:style w:type="paragraph" w:customStyle="1" w:styleId="C3B9EF62A38A4B9C8B8DEA2BC8DD68CD">
    <w:name w:val="C3B9EF62A38A4B9C8B8DEA2BC8DD68CD"/>
  </w:style>
  <w:style w:type="paragraph" w:customStyle="1" w:styleId="AA120C6C69B9457F82799448951F503E">
    <w:name w:val="AA120C6C69B9457F82799448951F503E"/>
  </w:style>
  <w:style w:type="paragraph" w:customStyle="1" w:styleId="5AB7D2AAF64E4B9D865F2E06D0B4ED47">
    <w:name w:val="5AB7D2AAF64E4B9D865F2E06D0B4ED47"/>
  </w:style>
  <w:style w:type="paragraph" w:customStyle="1" w:styleId="1E62E108C55B4CB080B9DD7BD87689EC">
    <w:name w:val="1E62E108C55B4CB080B9DD7BD87689EC"/>
  </w:style>
  <w:style w:type="paragraph" w:customStyle="1" w:styleId="6D44AC64B66F4057AB90EAE84A03062D">
    <w:name w:val="6D44AC64B66F4057AB90EAE84A03062D"/>
  </w:style>
  <w:style w:type="paragraph" w:customStyle="1" w:styleId="6415F637088C4AC5A73502CB5E981645">
    <w:name w:val="6415F637088C4AC5A73502CB5E981645"/>
  </w:style>
  <w:style w:type="paragraph" w:customStyle="1" w:styleId="B3E73E265A5D4A288D11CC6B082A16DE">
    <w:name w:val="B3E73E265A5D4A288D11CC6B082A16DE"/>
  </w:style>
  <w:style w:type="paragraph" w:customStyle="1" w:styleId="A4CEE0ECB31F4DB9B4FBE0FD7EA146CF">
    <w:name w:val="A4CEE0ECB31F4DB9B4FBE0FD7EA146CF"/>
  </w:style>
  <w:style w:type="paragraph" w:customStyle="1" w:styleId="E8AE6DEE746D4671B7C1842544D9E442">
    <w:name w:val="E8AE6DEE746D4671B7C1842544D9E442"/>
  </w:style>
  <w:style w:type="paragraph" w:customStyle="1" w:styleId="D5BAD667CE804E219FF825386E5BA36C">
    <w:name w:val="D5BAD667CE804E219FF825386E5BA36C"/>
  </w:style>
  <w:style w:type="paragraph" w:customStyle="1" w:styleId="04D0A0C6932046FDAEAF4C13C2585F1B">
    <w:name w:val="04D0A0C6932046FDAEAF4C13C2585F1B"/>
  </w:style>
  <w:style w:type="paragraph" w:customStyle="1" w:styleId="9D6E3F1BD85746DB82291691B6C9D130">
    <w:name w:val="9D6E3F1BD85746DB82291691B6C9D130"/>
  </w:style>
  <w:style w:type="paragraph" w:customStyle="1" w:styleId="A3FDFB383A7644CD8B255EC28D3C2518">
    <w:name w:val="A3FDFB383A7644CD8B255EC28D3C2518"/>
  </w:style>
  <w:style w:type="paragraph" w:customStyle="1" w:styleId="3862EB3F6D1946F3B3341BE83B746658">
    <w:name w:val="3862EB3F6D1946F3B3341BE83B746658"/>
  </w:style>
  <w:style w:type="paragraph" w:customStyle="1" w:styleId="63DBEDAF1664439DA87B98DB8B50AA6F">
    <w:name w:val="63DBEDAF1664439DA87B98DB8B50AA6F"/>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4645CBA51A0B4C7698C169F6F06D0866">
    <w:name w:val="4645CBA51A0B4C7698C169F6F06D0866"/>
  </w:style>
  <w:style w:type="paragraph" w:customStyle="1" w:styleId="5EE39E035FC14A7C9789A37ABD2D874D">
    <w:name w:val="5EE39E035FC14A7C9789A37ABD2D874D"/>
    <w:rsid w:val="00EF5A81"/>
  </w:style>
  <w:style w:type="paragraph" w:customStyle="1" w:styleId="728546F34042408CB063874C1354BA19">
    <w:name w:val="728546F34042408CB063874C1354BA19"/>
    <w:rsid w:val="00EF5A81"/>
  </w:style>
  <w:style w:type="paragraph" w:customStyle="1" w:styleId="1A4EBF1702AC40F6B53080CD95CFC78F">
    <w:name w:val="1A4EBF1702AC40F6B53080CD95CFC78F"/>
    <w:rsid w:val="00EF5A81"/>
  </w:style>
  <w:style w:type="paragraph" w:customStyle="1" w:styleId="45393C90B2954C909F7AF1CAF8EA15C8">
    <w:name w:val="45393C90B2954C909F7AF1CAF8EA15C8"/>
    <w:rsid w:val="00EF5A81"/>
  </w:style>
  <w:style w:type="paragraph" w:customStyle="1" w:styleId="DAFB549E686D43D0B241B38A289ADE2C">
    <w:name w:val="DAFB549E686D43D0B241B38A289ADE2C"/>
    <w:rsid w:val="00EF5A81"/>
  </w:style>
  <w:style w:type="paragraph" w:customStyle="1" w:styleId="9CF79D8F311644C9B1B0BC0C53DE77EC">
    <w:name w:val="9CF79D8F311644C9B1B0BC0C53DE77EC"/>
    <w:rsid w:val="00EF5A81"/>
  </w:style>
  <w:style w:type="paragraph" w:customStyle="1" w:styleId="2159B973C23B47CCB551EA1C25F0293E">
    <w:name w:val="2159B973C23B47CCB551EA1C25F0293E"/>
    <w:rsid w:val="00EF5A81"/>
  </w:style>
  <w:style w:type="paragraph" w:customStyle="1" w:styleId="FACD9468220544899234900DAD283D4A">
    <w:name w:val="FACD9468220544899234900DAD283D4A"/>
    <w:rsid w:val="00EF5A81"/>
  </w:style>
  <w:style w:type="paragraph" w:customStyle="1" w:styleId="73CBD01BC3C1459E9C660262CD388A4A">
    <w:name w:val="73CBD01BC3C1459E9C660262CD388A4A"/>
    <w:rsid w:val="00EF5A81"/>
  </w:style>
  <w:style w:type="paragraph" w:customStyle="1" w:styleId="14AF906E3315490AA9AB7CD5C2CC5A95">
    <w:name w:val="14AF906E3315490AA9AB7CD5C2CC5A95"/>
    <w:rsid w:val="00EF5A81"/>
  </w:style>
  <w:style w:type="paragraph" w:customStyle="1" w:styleId="F5175632E5A240698D51309EB220A986">
    <w:name w:val="F5175632E5A240698D51309EB220A986"/>
    <w:rsid w:val="00EF5A81"/>
  </w:style>
  <w:style w:type="paragraph" w:customStyle="1" w:styleId="CF6031ACE38E4CB7B8016BDB495B0701">
    <w:name w:val="CF6031ACE38E4CB7B8016BDB495B0701"/>
    <w:rsid w:val="00EF5A81"/>
  </w:style>
  <w:style w:type="paragraph" w:customStyle="1" w:styleId="7FFBBADE21F64B9B89AD5679FC44E218">
    <w:name w:val="7FFBBADE21F64B9B89AD5679FC44E218"/>
    <w:rsid w:val="00EF5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02CB3-6751-41CF-B24F-05EDAB51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{8EBB38F8-2981-43CD-82D4-9E474EE4D7A4}tf00546271_win32</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2023-05-18T03:39:00Z</dcterms:created>
  <dcterms:modified xsi:type="dcterms:W3CDTF">2023-05-22T04:02:00Z</dcterms:modified>
</cp:coreProperties>
</file>